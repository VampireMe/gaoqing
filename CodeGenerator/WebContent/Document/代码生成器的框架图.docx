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E7CE410A-D145-48D9-B423-95467CE3364A}"/>
            <w:text/>
          </w:sdtPr>
          <w:sdtEndPr/>
          <w:sdtContent>
            <w:p w:rsidR="00333932" w:rsidRDefault="008B5D73">
              <w:pPr>
                <w:pStyle w:val="Publishwithline"/>
              </w:pPr>
              <w:r>
                <w:rPr>
                  <w:rFonts w:hint="eastAsia"/>
                </w:rPr>
                <w:t>代码生成器的框架图</w:t>
              </w:r>
            </w:p>
          </w:sdtContent>
        </w:sdt>
        <w:p w:rsidR="00333932" w:rsidRDefault="00333932">
          <w:pPr>
            <w:pStyle w:val="underline"/>
          </w:pPr>
        </w:p>
        <w:p w:rsidR="00333932" w:rsidRDefault="00960F46">
          <w:pPr>
            <w:pStyle w:val="PadderBetweenControlandBody"/>
          </w:pPr>
        </w:p>
      </w:sdtContent>
    </w:sdt>
    <w:p w:rsidR="008B5D73" w:rsidRDefault="008B5D73">
      <w:pPr>
        <w:rPr>
          <w:noProof/>
        </w:rPr>
      </w:pPr>
      <w:r>
        <w:rPr>
          <w:rFonts w:hint="eastAsia"/>
          <w:noProof/>
        </w:rPr>
        <w:t>一、从数据库表中生成指定的代码：</w:t>
      </w:r>
    </w:p>
    <w:p w:rsidR="00333932" w:rsidRDefault="009771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219075</wp:posOffset>
                </wp:positionV>
                <wp:extent cx="2895600" cy="7048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04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1F7" w:rsidRPr="009771F7" w:rsidRDefault="009771F7" w:rsidP="009771F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771F7">
                              <w:rPr>
                                <w:rFonts w:hint="eastAsia"/>
                                <w:color w:val="FF0000"/>
                              </w:rPr>
                              <w:t>数据库信息可保存，保存到项目的特定目录下（</w:t>
                            </w:r>
                            <w:r w:rsidRPr="009771F7">
                              <w:rPr>
                                <w:rFonts w:hint="eastAsia"/>
                                <w:color w:val="FF0000"/>
                              </w:rPr>
                              <w:t>XML</w:t>
                            </w:r>
                            <w:r w:rsidRPr="009771F7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474pt;margin-top:17.25pt;width:228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" fillcolor="#daeef3 [664]" strokecolor="#243f60 [1604]" strokeweight="2pt">
                <v:stroke endcap="round"/>
                <v:textbox>
                  <w:txbxContent>
                    <w:p w:rsidR="009771F7" w:rsidRPr="009771F7" w:rsidRDefault="009771F7" w:rsidP="009771F7">
                      <w:pPr>
                        <w:jc w:val="center"/>
                        <w:rPr>
                          <w:color w:val="FF0000"/>
                        </w:rPr>
                      </w:pPr>
                      <w:r w:rsidRPr="009771F7">
                        <w:rPr>
                          <w:rFonts w:hint="eastAsia"/>
                          <w:color w:val="FF0000"/>
                        </w:rPr>
                        <w:t>数据库信息可保存，保存到项目的特定目录下（</w:t>
                      </w:r>
                      <w:r w:rsidRPr="009771F7">
                        <w:rPr>
                          <w:rFonts w:hint="eastAsia"/>
                          <w:color w:val="FF0000"/>
                        </w:rPr>
                        <w:t>XML</w:t>
                      </w:r>
                      <w:r w:rsidRPr="009771F7"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8B5D73">
        <w:rPr>
          <w:noProof/>
        </w:rPr>
        <w:drawing>
          <wp:inline distT="0" distB="0" distL="0" distR="0">
            <wp:extent cx="5934075" cy="5295900"/>
            <wp:effectExtent l="0" t="0" r="9525" b="0"/>
            <wp:docPr id="1" name="图片 1" descr="F:\gaoqing\desktop\gaoqing_document\data_table_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oqing\desktop\gaoqing_document\data_table_gener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27" w:rsidRDefault="00516B99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 w:rsidRPr="008E7B82">
        <w:rPr>
          <w:rFonts w:hint="eastAsia"/>
          <w:color w:val="FF0000"/>
          <w:sz w:val="28"/>
          <w:szCs w:val="28"/>
        </w:rPr>
        <w:t>根据填写的包名、类名，生成对应的</w:t>
      </w:r>
      <w:r w:rsidRPr="008E7B82">
        <w:rPr>
          <w:rFonts w:hint="eastAsia"/>
          <w:color w:val="FF0000"/>
          <w:sz w:val="28"/>
          <w:szCs w:val="28"/>
        </w:rPr>
        <w:t xml:space="preserve"> </w:t>
      </w:r>
      <w:r w:rsidR="00A23F27">
        <w:rPr>
          <w:rFonts w:hint="eastAsia"/>
          <w:color w:val="FF0000"/>
          <w:sz w:val="28"/>
          <w:szCs w:val="28"/>
        </w:rPr>
        <w:t>:</w:t>
      </w:r>
    </w:p>
    <w:p w:rsidR="00A23F27" w:rsidRPr="00553F7E" w:rsidRDefault="00516B99" w:rsidP="00A23F27">
      <w:pPr>
        <w:ind w:left="720" w:firstLine="720"/>
        <w:rPr>
          <w:color w:val="0D0D0D" w:themeColor="text1" w:themeTint="F2"/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Dao</w:t>
      </w:r>
      <w:r w:rsidRPr="008E7B82">
        <w:rPr>
          <w:rFonts w:hint="eastAsia"/>
          <w:color w:val="FF0000"/>
          <w:sz w:val="28"/>
          <w:szCs w:val="28"/>
        </w:rPr>
        <w:t>、</w:t>
      </w:r>
      <w:r w:rsidR="009E7DF4">
        <w:rPr>
          <w:rFonts w:hint="eastAsia"/>
          <w:color w:val="FF0000"/>
          <w:sz w:val="28"/>
          <w:szCs w:val="28"/>
        </w:rPr>
        <w:tab/>
      </w:r>
      <w:r w:rsidR="007001B9"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="007001B9"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="007001B9"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A23F27" w:rsidRDefault="00516B99" w:rsidP="00A23F27">
      <w:pPr>
        <w:ind w:left="720" w:firstLine="720"/>
        <w:rPr>
          <w:color w:val="FF0000"/>
          <w:sz w:val="28"/>
          <w:szCs w:val="28"/>
        </w:rPr>
      </w:pPr>
      <w:proofErr w:type="spellStart"/>
      <w:r w:rsidRPr="008E7B82">
        <w:rPr>
          <w:rFonts w:hint="eastAsia"/>
          <w:color w:val="FF0000"/>
          <w:sz w:val="28"/>
          <w:szCs w:val="28"/>
        </w:rPr>
        <w:t>DaoImpl</w:t>
      </w:r>
      <w:proofErr w:type="spellEnd"/>
      <w:r w:rsidRPr="008E7B82">
        <w:rPr>
          <w:rFonts w:hint="eastAsia"/>
          <w:color w:val="FF0000"/>
          <w:sz w:val="28"/>
          <w:szCs w:val="28"/>
        </w:rPr>
        <w:t>、</w:t>
      </w:r>
      <w:r w:rsidR="009E7DF4">
        <w:rPr>
          <w:rFonts w:hint="eastAsia"/>
          <w:color w:val="FF0000"/>
          <w:sz w:val="28"/>
          <w:szCs w:val="28"/>
        </w:rPr>
        <w:tab/>
        <w:t xml:space="preserve">  </w:t>
      </w:r>
      <w:r w:rsidR="007001B9" w:rsidRPr="00553F7E">
        <w:rPr>
          <w:rFonts w:hint="eastAsia"/>
          <w:color w:val="0D0D0D" w:themeColor="text1" w:themeTint="F2"/>
          <w:sz w:val="28"/>
          <w:szCs w:val="28"/>
        </w:rPr>
        <w:t>数据的引用采用注解的方式</w:t>
      </w:r>
    </w:p>
    <w:p w:rsidR="00A23F27" w:rsidRDefault="00516B99" w:rsidP="007001B9">
      <w:pPr>
        <w:ind w:left="720" w:firstLine="720"/>
        <w:rPr>
          <w:color w:val="FF0000"/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Service</w:t>
      </w:r>
      <w:r w:rsidRPr="008E7B82">
        <w:rPr>
          <w:rFonts w:hint="eastAsia"/>
          <w:color w:val="FF0000"/>
          <w:sz w:val="28"/>
          <w:szCs w:val="28"/>
        </w:rPr>
        <w:t>、</w:t>
      </w:r>
      <w:r w:rsidR="009E7DF4">
        <w:rPr>
          <w:rFonts w:hint="eastAsia"/>
          <w:color w:val="FF0000"/>
          <w:sz w:val="28"/>
          <w:szCs w:val="28"/>
        </w:rPr>
        <w:tab/>
      </w:r>
      <w:r w:rsidR="007001B9"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="007001B9"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="007001B9"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A23F27" w:rsidRDefault="00516B99" w:rsidP="00A23F27">
      <w:pPr>
        <w:ind w:left="720" w:firstLine="720"/>
        <w:rPr>
          <w:color w:val="FF0000"/>
          <w:sz w:val="28"/>
          <w:szCs w:val="28"/>
        </w:rPr>
      </w:pPr>
      <w:proofErr w:type="spellStart"/>
      <w:r w:rsidRPr="008E7B82">
        <w:rPr>
          <w:rFonts w:hint="eastAsia"/>
          <w:color w:val="FF0000"/>
          <w:sz w:val="28"/>
          <w:szCs w:val="28"/>
        </w:rPr>
        <w:t>ServiceImpl</w:t>
      </w:r>
      <w:proofErr w:type="spellEnd"/>
      <w:r w:rsidRPr="008E7B82">
        <w:rPr>
          <w:rFonts w:hint="eastAsia"/>
          <w:color w:val="FF0000"/>
          <w:sz w:val="28"/>
          <w:szCs w:val="28"/>
        </w:rPr>
        <w:t>、</w:t>
      </w:r>
      <w:r w:rsidR="00CC538F" w:rsidRPr="00553F7E">
        <w:rPr>
          <w:rFonts w:hint="eastAsia"/>
          <w:color w:val="0D0D0D" w:themeColor="text1" w:themeTint="F2"/>
          <w:sz w:val="28"/>
          <w:szCs w:val="28"/>
        </w:rPr>
        <w:t>数据的引用采用注解的方式</w:t>
      </w:r>
    </w:p>
    <w:p w:rsidR="009771F7" w:rsidRPr="008E7B82" w:rsidRDefault="00516B99" w:rsidP="00A23F27">
      <w:pPr>
        <w:ind w:left="720" w:firstLine="720"/>
        <w:rPr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JSP</w:t>
      </w:r>
      <w:r w:rsidR="00CC538F">
        <w:rPr>
          <w:rFonts w:hint="eastAsia"/>
          <w:color w:val="FF0000"/>
          <w:sz w:val="28"/>
          <w:szCs w:val="28"/>
        </w:rPr>
        <w:t xml:space="preserve"> </w:t>
      </w:r>
      <w:r w:rsidR="002A510C">
        <w:rPr>
          <w:rFonts w:hint="eastAsia"/>
          <w:color w:val="FF0000"/>
          <w:sz w:val="28"/>
          <w:szCs w:val="28"/>
        </w:rPr>
        <w:t>、</w:t>
      </w:r>
      <w:r w:rsidR="009E7DF4">
        <w:rPr>
          <w:rFonts w:hint="eastAsia"/>
          <w:color w:val="FF0000"/>
          <w:sz w:val="28"/>
          <w:szCs w:val="28"/>
        </w:rPr>
        <w:tab/>
      </w:r>
      <w:r w:rsidR="002A510C"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="002A510C"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="002A510C"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9771F7" w:rsidRDefault="009771F7"/>
    <w:p w:rsidR="009771F7" w:rsidRDefault="009771F7">
      <w:r>
        <w:rPr>
          <w:rFonts w:hint="eastAsia"/>
        </w:rPr>
        <w:t>二、从自定义的</w:t>
      </w:r>
      <w:r>
        <w:rPr>
          <w:rFonts w:hint="eastAsia"/>
        </w:rPr>
        <w:t xml:space="preserve"> SQL </w:t>
      </w:r>
      <w:r>
        <w:rPr>
          <w:rFonts w:hint="eastAsia"/>
        </w:rPr>
        <w:t>语句生成代码：</w:t>
      </w:r>
    </w:p>
    <w:p w:rsidR="009771F7" w:rsidRDefault="00CF35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304800</wp:posOffset>
                </wp:positionV>
                <wp:extent cx="1524000" cy="371475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555" w:rsidRPr="00CF3555" w:rsidRDefault="00CF3555" w:rsidP="00CF355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F3555"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FreeMarker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 XML 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生成工具（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JDom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,HTML5,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D0D0D" w:themeColor="text1" w:themeTint="F2"/>
                                <w:sz w:val="28"/>
                                <w:szCs w:val="28"/>
                              </w:rPr>
                              <w:t>代码管理工具。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7" style="position:absolute;margin-left:493.5pt;margin-top:24pt;width:120pt;height:29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" fillcolor="#fde9d9 [665]" strokecolor="#243f60 [1604]" strokeweight="2pt">
                <v:stroke endcap="round"/>
                <v:textbox>
                  <w:txbxContent>
                    <w:p w:rsidR="00CF3555" w:rsidRPr="00CF3555" w:rsidRDefault="00CF3555" w:rsidP="00CF355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F3555"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使用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SpringMVC</w:t>
                      </w:r>
                      <w:proofErr w:type="spellEnd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FreeMarker</w:t>
                      </w:r>
                      <w:proofErr w:type="spellEnd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, XML 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生成工具（</w:t>
                      </w:r>
                      <w:proofErr w:type="spellStart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JDom</w:t>
                      </w:r>
                      <w:proofErr w:type="spellEnd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）</w:t>
                      </w:r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 xml:space="preserve">,HTML5, </w:t>
                      </w:r>
                      <w:proofErr w:type="spellStart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  <w:color w:val="0D0D0D" w:themeColor="text1" w:themeTint="F2"/>
                          <w:sz w:val="28"/>
                          <w:szCs w:val="28"/>
                        </w:rPr>
                        <w:t>代码管理工具。</w:t>
                      </w:r>
                    </w:p>
                  </w:txbxContent>
                </v:textbox>
              </v:roundrect>
            </w:pict>
          </mc:Fallback>
        </mc:AlternateContent>
      </w:r>
      <w:r w:rsidR="00B56CEC">
        <w:rPr>
          <w:noProof/>
        </w:rPr>
        <w:drawing>
          <wp:inline distT="0" distB="0" distL="0" distR="0">
            <wp:extent cx="5867400" cy="5495925"/>
            <wp:effectExtent l="0" t="0" r="0" b="9525"/>
            <wp:docPr id="3" name="图片 3" descr="F:\gaoqing\desktop\gaoqing_document\self_sql_code_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aoqing\desktop\gaoqing_document\self_sql_code_gener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EC" w:rsidRDefault="00B56CEC" w:rsidP="00B56CEC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 w:rsidRPr="008E7B82">
        <w:rPr>
          <w:rFonts w:hint="eastAsia"/>
          <w:color w:val="FF0000"/>
          <w:sz w:val="28"/>
          <w:szCs w:val="28"/>
        </w:rPr>
        <w:t>根据填写的包名、类名，生成对应的</w:t>
      </w:r>
      <w:r w:rsidRPr="008E7B82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:</w:t>
      </w:r>
    </w:p>
    <w:p w:rsidR="00B56CEC" w:rsidRPr="00553F7E" w:rsidRDefault="00B56CEC" w:rsidP="00B56CEC">
      <w:pPr>
        <w:ind w:left="720" w:firstLine="720"/>
        <w:rPr>
          <w:color w:val="0D0D0D" w:themeColor="text1" w:themeTint="F2"/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Dao</w:t>
      </w:r>
      <w:r w:rsidRPr="008E7B82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ab/>
      </w:r>
      <w:r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B56CEC" w:rsidRDefault="00B56CEC" w:rsidP="00B56CEC">
      <w:pPr>
        <w:ind w:left="720" w:firstLine="720"/>
        <w:rPr>
          <w:color w:val="FF0000"/>
          <w:sz w:val="28"/>
          <w:szCs w:val="28"/>
        </w:rPr>
      </w:pPr>
      <w:proofErr w:type="spellStart"/>
      <w:r w:rsidRPr="008E7B82">
        <w:rPr>
          <w:rFonts w:hint="eastAsia"/>
          <w:color w:val="FF0000"/>
          <w:sz w:val="28"/>
          <w:szCs w:val="28"/>
        </w:rPr>
        <w:t>DaoImpl</w:t>
      </w:r>
      <w:proofErr w:type="spellEnd"/>
      <w:r w:rsidRPr="008E7B82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ab/>
        <w:t xml:space="preserve">  </w:t>
      </w:r>
      <w:r w:rsidRPr="00553F7E">
        <w:rPr>
          <w:rFonts w:hint="eastAsia"/>
          <w:color w:val="0D0D0D" w:themeColor="text1" w:themeTint="F2"/>
          <w:sz w:val="28"/>
          <w:szCs w:val="28"/>
        </w:rPr>
        <w:t>数据的引用采用注解的方式</w:t>
      </w:r>
    </w:p>
    <w:p w:rsidR="00B56CEC" w:rsidRDefault="00B56CEC" w:rsidP="00B56CEC">
      <w:pPr>
        <w:ind w:left="720" w:firstLine="720"/>
        <w:rPr>
          <w:color w:val="FF0000"/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Service</w:t>
      </w:r>
      <w:r w:rsidRPr="008E7B82"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ab/>
      </w:r>
      <w:r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B56CEC" w:rsidRDefault="00B56CEC" w:rsidP="00B56CEC">
      <w:pPr>
        <w:ind w:left="720" w:firstLine="720"/>
        <w:rPr>
          <w:color w:val="FF0000"/>
          <w:sz w:val="28"/>
          <w:szCs w:val="28"/>
        </w:rPr>
      </w:pPr>
      <w:proofErr w:type="spellStart"/>
      <w:r w:rsidRPr="008E7B82">
        <w:rPr>
          <w:rFonts w:hint="eastAsia"/>
          <w:color w:val="FF0000"/>
          <w:sz w:val="28"/>
          <w:szCs w:val="28"/>
        </w:rPr>
        <w:t>ServiceImpl</w:t>
      </w:r>
      <w:proofErr w:type="spellEnd"/>
      <w:r w:rsidRPr="008E7B82">
        <w:rPr>
          <w:rFonts w:hint="eastAsia"/>
          <w:color w:val="FF0000"/>
          <w:sz w:val="28"/>
          <w:szCs w:val="28"/>
        </w:rPr>
        <w:t>、</w:t>
      </w:r>
      <w:r w:rsidRPr="00553F7E">
        <w:rPr>
          <w:rFonts w:hint="eastAsia"/>
          <w:color w:val="0D0D0D" w:themeColor="text1" w:themeTint="F2"/>
          <w:sz w:val="28"/>
          <w:szCs w:val="28"/>
        </w:rPr>
        <w:t>数据的引用采用注解的方式</w:t>
      </w:r>
    </w:p>
    <w:p w:rsidR="00B56CEC" w:rsidRPr="008E7B82" w:rsidRDefault="00B56CEC" w:rsidP="00B56CEC">
      <w:pPr>
        <w:ind w:left="720" w:firstLine="720"/>
        <w:rPr>
          <w:sz w:val="28"/>
          <w:szCs w:val="28"/>
        </w:rPr>
      </w:pPr>
      <w:r w:rsidRPr="008E7B82">
        <w:rPr>
          <w:rFonts w:hint="eastAsia"/>
          <w:color w:val="FF0000"/>
          <w:sz w:val="28"/>
          <w:szCs w:val="28"/>
        </w:rPr>
        <w:t>JSP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ab/>
      </w:r>
      <w:r w:rsidRPr="00553F7E">
        <w:rPr>
          <w:rFonts w:hint="eastAsia"/>
          <w:color w:val="0D0D0D" w:themeColor="text1" w:themeTint="F2"/>
          <w:sz w:val="28"/>
          <w:szCs w:val="28"/>
        </w:rPr>
        <w:t>（增、</w:t>
      </w:r>
      <w:proofErr w:type="gramStart"/>
      <w:r w:rsidRPr="00553F7E">
        <w:rPr>
          <w:rFonts w:hint="eastAsia"/>
          <w:color w:val="0D0D0D" w:themeColor="text1" w:themeTint="F2"/>
          <w:sz w:val="28"/>
          <w:szCs w:val="28"/>
        </w:rPr>
        <w:t>删</w:t>
      </w:r>
      <w:proofErr w:type="gramEnd"/>
      <w:r w:rsidRPr="00553F7E">
        <w:rPr>
          <w:rFonts w:hint="eastAsia"/>
          <w:color w:val="0D0D0D" w:themeColor="text1" w:themeTint="F2"/>
          <w:sz w:val="28"/>
          <w:szCs w:val="28"/>
        </w:rPr>
        <w:t>、改、查）</w:t>
      </w:r>
    </w:p>
    <w:p w:rsidR="00B56CEC" w:rsidRDefault="00B56CEC" w:rsidP="00B56CEC"/>
    <w:p w:rsidR="00B56CEC" w:rsidRDefault="0001357C">
      <w:pPr>
        <w:rPr>
          <w:rFonts w:hint="eastAsia"/>
        </w:rPr>
      </w:pPr>
      <w:r>
        <w:rPr>
          <w:rFonts w:hint="eastAsia"/>
        </w:rPr>
        <w:t>三、数据库连接池</w:t>
      </w:r>
    </w:p>
    <w:p w:rsidR="0001357C" w:rsidRDefault="000135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57150</wp:posOffset>
                </wp:positionV>
                <wp:extent cx="2705100" cy="11430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43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7C" w:rsidRPr="0001357C" w:rsidRDefault="0001357C" w:rsidP="0001357C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bookmarkStart w:id="0" w:name="_GoBack"/>
                            <w:r w:rsidRPr="0001357C">
                              <w:rPr>
                                <w:rFonts w:hint="eastAsia"/>
                                <w:color w:val="1D1B11" w:themeColor="background2" w:themeShade="1A"/>
                              </w:rPr>
                              <w:t>固定数量的数据库连接池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8" style="position:absolute;margin-left:441.75pt;margin-top:4.5pt;width:213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" fillcolor="#fbd4b4 [1305]" strokecolor="#243f60 [1604]" strokeweight="2pt">
                <v:stroke endcap="round"/>
                <v:textbox>
                  <w:txbxContent>
                    <w:p w:rsidR="0001357C" w:rsidRPr="0001357C" w:rsidRDefault="0001357C" w:rsidP="0001357C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bookmarkStart w:id="1" w:name="_GoBack"/>
                      <w:r w:rsidRPr="0001357C">
                        <w:rPr>
                          <w:rFonts w:hint="eastAsia"/>
                          <w:color w:val="1D1B11" w:themeColor="background2" w:themeShade="1A"/>
                        </w:rPr>
                        <w:t>固定数量的数据库连接池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EBF5713" wp14:editId="51A053C5">
            <wp:extent cx="5486400" cy="3895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7C" w:rsidRDefault="0001357C">
      <w:pPr>
        <w:rPr>
          <w:rFonts w:hint="eastAsia"/>
        </w:rPr>
      </w:pPr>
    </w:p>
    <w:p w:rsidR="0001357C" w:rsidRDefault="001C1FD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200025</wp:posOffset>
                </wp:positionV>
                <wp:extent cx="2657475" cy="100965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96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D4" w:rsidRPr="001C1FD4" w:rsidRDefault="001C1FD4" w:rsidP="001C1FD4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 w:rsidRPr="001C1FD4">
                              <w:rPr>
                                <w:rFonts w:hint="eastAsia"/>
                                <w:color w:val="1D1B11" w:themeColor="background2" w:themeShade="1A"/>
                              </w:rPr>
                              <w:t>可伸缩的数据库连接池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9" style="position:absolute;margin-left:447pt;margin-top:15.75pt;width:209.2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" fillcolor="#fabf8f [1945]" strokecolor="#243f60 [1604]" strokeweight="2pt">
                <v:stroke endcap="round"/>
                <v:textbox>
                  <w:txbxContent>
                    <w:p w:rsidR="001C1FD4" w:rsidRPr="001C1FD4" w:rsidRDefault="001C1FD4" w:rsidP="001C1FD4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r w:rsidRPr="001C1FD4">
                        <w:rPr>
                          <w:rFonts w:hint="eastAsia"/>
                          <w:color w:val="1D1B11" w:themeColor="background2" w:themeShade="1A"/>
                        </w:rPr>
                        <w:t>可伸缩的数据库连接池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2BC1C6D" wp14:editId="05E43448">
            <wp:extent cx="5486400" cy="3970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7C" w:rsidRDefault="0001357C">
      <w:pPr>
        <w:rPr>
          <w:rFonts w:hint="eastAsia"/>
        </w:rPr>
      </w:pPr>
    </w:p>
    <w:p w:rsidR="0001357C" w:rsidRPr="0001357C" w:rsidRDefault="0001357C"/>
    <w:sectPr w:rsidR="0001357C" w:rsidRPr="000135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77605"/>
    <w:rsid w:val="0001357C"/>
    <w:rsid w:val="001C1FD4"/>
    <w:rsid w:val="002A510C"/>
    <w:rsid w:val="00333932"/>
    <w:rsid w:val="00377605"/>
    <w:rsid w:val="003944D5"/>
    <w:rsid w:val="0047176F"/>
    <w:rsid w:val="00516B99"/>
    <w:rsid w:val="00553F7E"/>
    <w:rsid w:val="007001B9"/>
    <w:rsid w:val="008B5D73"/>
    <w:rsid w:val="008E7B82"/>
    <w:rsid w:val="00960F46"/>
    <w:rsid w:val="009771F7"/>
    <w:rsid w:val="009C03C8"/>
    <w:rsid w:val="009E7DF4"/>
    <w:rsid w:val="00A23F27"/>
    <w:rsid w:val="00B56CEC"/>
    <w:rsid w:val="00C00732"/>
    <w:rsid w:val="00CC538F"/>
    <w:rsid w:val="00CF3555"/>
    <w:rsid w:val="00DF1B0A"/>
    <w:rsid w:val="00E00CF5"/>
    <w:rsid w:val="00E4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776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77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776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77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4B"/>
    <w:rsid w:val="003C45FE"/>
    <w:rsid w:val="005B7F5B"/>
    <w:rsid w:val="006B5776"/>
    <w:rsid w:val="006B62A1"/>
    <w:rsid w:val="0089624B"/>
    <w:rsid w:val="00E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7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7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代码生成器的框架图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E7CE410A-D145-48D9-B423-95467CE3364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238</TotalTime>
  <Pages>2</Pages>
  <Words>47</Words>
  <Characters>270</Characters>
  <Application>Microsoft Office Word</Application>
  <DocSecurity>0</DocSecurity>
  <Lines>2</Lines>
  <Paragraphs>1</Paragraphs>
  <ScaleCrop>false</ScaleCrop>
  <Company>http:/sdwm.org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85</cp:revision>
  <dcterms:created xsi:type="dcterms:W3CDTF">2014-04-10T07:45:00Z</dcterms:created>
  <dcterms:modified xsi:type="dcterms:W3CDTF">2014-04-11T03:17:00Z</dcterms:modified>
</cp:coreProperties>
</file>